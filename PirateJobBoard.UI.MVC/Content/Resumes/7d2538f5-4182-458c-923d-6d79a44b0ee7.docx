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FC797" w:themeColor="accent4" w:themeTint="66"/>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7AD14C6" w14:textId="77777777" w:rsidTr="00007728">
        <w:trPr>
          <w:trHeight w:hRule="exact" w:val="1800"/>
        </w:trPr>
        <w:tc>
          <w:tcPr>
            <w:tcW w:w="9360" w:type="dxa"/>
            <w:tcMar>
              <w:top w:w="0" w:type="dxa"/>
              <w:bottom w:w="0" w:type="dxa"/>
            </w:tcMar>
          </w:tcPr>
          <w:p w14:paraId="4394CCA5" w14:textId="77DE76DD" w:rsidR="00692703" w:rsidRPr="00CF1A49" w:rsidRDefault="009369F5" w:rsidP="00913946">
            <w:pPr>
              <w:pStyle w:val="Title"/>
            </w:pPr>
            <w:r>
              <w:t>Patchy</w:t>
            </w:r>
            <w:r w:rsidR="00692703" w:rsidRPr="00CF1A49">
              <w:t xml:space="preserve"> </w:t>
            </w:r>
            <w:r>
              <w:rPr>
                <w:rStyle w:val="IntenseEmphasis"/>
              </w:rPr>
              <w:t>the pirate</w:t>
            </w:r>
          </w:p>
          <w:p w14:paraId="6BCC4718" w14:textId="6643B63F" w:rsidR="009369F5" w:rsidRDefault="009369F5" w:rsidP="00913946">
            <w:pPr>
              <w:pStyle w:val="ContactInfo"/>
              <w:contextualSpacing w:val="0"/>
            </w:pPr>
            <w:r>
              <w:t>Address:</w:t>
            </w:r>
          </w:p>
          <w:p w14:paraId="3E7BC1B0" w14:textId="77113FDF" w:rsidR="00692703" w:rsidRPr="00CF1A49" w:rsidRDefault="009369F5" w:rsidP="00913946">
            <w:pPr>
              <w:pStyle w:val="ContactInfo"/>
              <w:contextualSpacing w:val="0"/>
            </w:pPr>
            <w:r>
              <w:t>The Open Sea</w:t>
            </w:r>
          </w:p>
          <w:p w14:paraId="2CC25E6C" w14:textId="56E0EE6E" w:rsidR="00692703" w:rsidRPr="00CF1A49" w:rsidRDefault="00692703" w:rsidP="00913946">
            <w:pPr>
              <w:pStyle w:val="ContactInfoEmphasis"/>
              <w:contextualSpacing w:val="0"/>
            </w:pPr>
          </w:p>
        </w:tc>
      </w:tr>
      <w:tr w:rsidR="009571D8" w:rsidRPr="00CF1A49" w14:paraId="34315A2C" w14:textId="77777777" w:rsidTr="00692703">
        <w:tc>
          <w:tcPr>
            <w:tcW w:w="9360" w:type="dxa"/>
            <w:tcMar>
              <w:top w:w="432" w:type="dxa"/>
            </w:tcMar>
          </w:tcPr>
          <w:p w14:paraId="0602CAF9" w14:textId="18119AF7" w:rsidR="001755A8" w:rsidRPr="00CF1A49" w:rsidRDefault="009369F5" w:rsidP="00913946">
            <w:pPr>
              <w:contextualSpacing w:val="0"/>
            </w:pPr>
            <w:r>
              <w:rPr>
                <w:rFonts w:ascii="Arial" w:hAnsi="Arial" w:cs="Arial"/>
                <w:color w:val="686868"/>
                <w:shd w:val="clear" w:color="auto" w:fill="FFFFFF"/>
              </w:rPr>
              <w:t xml:space="preserve">Pieces of Eight carouser Jolly Roger heave to run a shot across the bow spanker gangway </w:t>
            </w:r>
            <w:proofErr w:type="spellStart"/>
            <w:r>
              <w:rPr>
                <w:rFonts w:ascii="Arial" w:hAnsi="Arial" w:cs="Arial"/>
                <w:color w:val="686868"/>
                <w:shd w:val="clear" w:color="auto" w:fill="FFFFFF"/>
              </w:rPr>
              <w:t>hornswaggle</w:t>
            </w:r>
            <w:proofErr w:type="spellEnd"/>
            <w:r>
              <w:rPr>
                <w:rFonts w:ascii="Arial" w:hAnsi="Arial" w:cs="Arial"/>
                <w:color w:val="686868"/>
                <w:shd w:val="clear" w:color="auto" w:fill="FFFFFF"/>
              </w:rPr>
              <w:t xml:space="preserve"> long clothes lugsail.</w:t>
            </w:r>
          </w:p>
        </w:tc>
      </w:tr>
    </w:tbl>
    <w:p w14:paraId="645D07CC" w14:textId="7369DD15" w:rsidR="004E01EB" w:rsidRPr="00CF1A49" w:rsidRDefault="009369F5" w:rsidP="004E01EB">
      <w:pPr>
        <w:pStyle w:val="Heading1"/>
      </w:pPr>
      <w:r>
        <w:rPr>
          <w:noProof/>
        </w:rPr>
        <w:drawing>
          <wp:anchor distT="0" distB="0" distL="114300" distR="114300" simplePos="0" relativeHeight="251658240" behindDoc="1" locked="0" layoutInCell="1" allowOverlap="1" wp14:anchorId="3D680B7D" wp14:editId="79B8C754">
            <wp:simplePos x="0" y="0"/>
            <wp:positionH relativeFrom="column">
              <wp:posOffset>-1997873</wp:posOffset>
            </wp:positionH>
            <wp:positionV relativeFrom="paragraph">
              <wp:posOffset>-2721569</wp:posOffset>
            </wp:positionV>
            <wp:extent cx="9844549" cy="10621272"/>
            <wp:effectExtent l="0" t="0" r="4445" b="8890"/>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844549" cy="10621272"/>
                    </a:xfrm>
                    <a:prstGeom prst="rect">
                      <a:avLst/>
                    </a:prstGeom>
                  </pic:spPr>
                </pic:pic>
              </a:graphicData>
            </a:graphic>
            <wp14:sizeRelH relativeFrom="margin">
              <wp14:pctWidth>0</wp14:pctWidth>
            </wp14:sizeRelH>
            <wp14:sizeRelV relativeFrom="margin">
              <wp14:pctHeight>0</wp14:pctHeight>
            </wp14:sizeRelV>
          </wp:anchor>
        </w:drawing>
      </w:r>
      <w:r w:rsidR="002004B0">
        <w:t>past posts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6ADCEF5" w14:textId="77777777" w:rsidTr="00D66A52">
        <w:tc>
          <w:tcPr>
            <w:tcW w:w="9355" w:type="dxa"/>
          </w:tcPr>
          <w:p w14:paraId="24F6C170" w14:textId="30B2DCA0" w:rsidR="001D0BF1" w:rsidRPr="00CF1A49" w:rsidRDefault="00136C6E" w:rsidP="001D0BF1">
            <w:pPr>
              <w:pStyle w:val="Heading2"/>
              <w:contextualSpacing w:val="0"/>
              <w:outlineLvl w:val="1"/>
            </w:pPr>
            <w:r w:rsidRPr="00136C6E">
              <w:t>Log killick</w:t>
            </w:r>
            <w:r w:rsidR="001D0BF1" w:rsidRPr="00CF1A49">
              <w:t xml:space="preserve">, </w:t>
            </w:r>
            <w:r w:rsidRPr="00136C6E">
              <w:rPr>
                <w:rStyle w:val="SubtleReference"/>
              </w:rPr>
              <w:t>Sea Legs</w:t>
            </w:r>
          </w:p>
          <w:p w14:paraId="29679AE3" w14:textId="6CE3BBD5" w:rsidR="001E3120" w:rsidRPr="00CF1A49" w:rsidRDefault="009369F5" w:rsidP="001D0BF1">
            <w:pPr>
              <w:contextualSpacing w:val="0"/>
            </w:pPr>
            <w:r>
              <w:rPr>
                <w:rFonts w:ascii="Arial" w:hAnsi="Arial" w:cs="Arial"/>
                <w:color w:val="686868"/>
                <w:shd w:val="clear" w:color="auto" w:fill="FFFFFF"/>
              </w:rPr>
              <w:t xml:space="preserve">Log killick Sea Legs </w:t>
            </w:r>
            <w:proofErr w:type="spellStart"/>
            <w:r>
              <w:rPr>
                <w:rFonts w:ascii="Arial" w:hAnsi="Arial" w:cs="Arial"/>
                <w:color w:val="686868"/>
                <w:shd w:val="clear" w:color="auto" w:fill="FFFFFF"/>
              </w:rPr>
              <w:t>hornswaggle</w:t>
            </w:r>
            <w:proofErr w:type="spellEnd"/>
            <w:r>
              <w:rPr>
                <w:rFonts w:ascii="Arial" w:hAnsi="Arial" w:cs="Arial"/>
                <w:color w:val="686868"/>
                <w:shd w:val="clear" w:color="auto" w:fill="FFFFFF"/>
              </w:rPr>
              <w:t xml:space="preserve"> doubloon fathom Yellow Jack Spanish Main chase guns topsail.</w:t>
            </w:r>
          </w:p>
        </w:tc>
      </w:tr>
      <w:tr w:rsidR="00F61DF9" w:rsidRPr="00CF1A49" w14:paraId="0C7B9BBD" w14:textId="77777777" w:rsidTr="00F61DF9">
        <w:tc>
          <w:tcPr>
            <w:tcW w:w="9355" w:type="dxa"/>
            <w:tcMar>
              <w:top w:w="216" w:type="dxa"/>
            </w:tcMar>
          </w:tcPr>
          <w:p w14:paraId="16553E16" w14:textId="715FC498" w:rsidR="00F61DF9" w:rsidRPr="00CF1A49" w:rsidRDefault="00136C6E" w:rsidP="00F61DF9">
            <w:pPr>
              <w:pStyle w:val="Heading2"/>
              <w:contextualSpacing w:val="0"/>
              <w:outlineLvl w:val="1"/>
            </w:pPr>
            <w:r w:rsidRPr="00136C6E">
              <w:t>gally pirate</w:t>
            </w:r>
            <w:r w:rsidR="00F61DF9" w:rsidRPr="00CF1A49">
              <w:t xml:space="preserve">, </w:t>
            </w:r>
            <w:r w:rsidRPr="00136C6E">
              <w:rPr>
                <w:rStyle w:val="SubtleReference"/>
              </w:rPr>
              <w:t>rutters</w:t>
            </w:r>
          </w:p>
          <w:p w14:paraId="5F3B9979" w14:textId="31670983" w:rsidR="00F61DF9" w:rsidRDefault="009369F5" w:rsidP="00F61DF9">
            <w:r>
              <w:rPr>
                <w:rFonts w:ascii="Arial" w:hAnsi="Arial" w:cs="Arial"/>
                <w:color w:val="686868"/>
                <w:shd w:val="clear" w:color="auto" w:fill="FFFFFF"/>
              </w:rPr>
              <w:t>Bilge water cable dead men tell no tales gally pirate rutters mizzenmast booty strike colors rum.</w:t>
            </w:r>
          </w:p>
        </w:tc>
      </w:tr>
    </w:tbl>
    <w:p w14:paraId="7D1260E5" w14:textId="2BFAE63C" w:rsidR="00DA59AA" w:rsidRPr="00CF1A49" w:rsidRDefault="002004B0" w:rsidP="0097790C">
      <w:pPr>
        <w:pStyle w:val="Heading1"/>
      </w:pPr>
      <w:r>
        <w:t>learnin’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9576419" w14:textId="77777777" w:rsidTr="00D66A52">
        <w:tc>
          <w:tcPr>
            <w:tcW w:w="9355" w:type="dxa"/>
          </w:tcPr>
          <w:p w14:paraId="451C3D15" w14:textId="77777777" w:rsidR="001D0BF1" w:rsidRPr="00CF1A49" w:rsidRDefault="00136C6E" w:rsidP="001D0BF1">
            <w:pPr>
              <w:pStyle w:val="Heading3"/>
              <w:contextualSpacing w:val="0"/>
              <w:outlineLvl w:val="2"/>
            </w:pPr>
            <w:sdt>
              <w:sdtPr>
                <w:alias w:val="Enter month of school 1:"/>
                <w:tag w:val="Enter month of school 1:"/>
                <w:id w:val="1364630836"/>
                <w:placeholder>
                  <w:docPart w:val="EAB1A12F54C24A72BFF06CC3D580983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B4DC7C2AA62C44DE8FBCFF702DD90CC1"/>
                </w:placeholder>
                <w:temporary/>
                <w:showingPlcHdr/>
                <w15:appearance w15:val="hidden"/>
              </w:sdtPr>
              <w:sdtEndPr/>
              <w:sdtContent>
                <w:r w:rsidR="001D0BF1" w:rsidRPr="00CF1A49">
                  <w:t>Year</w:t>
                </w:r>
              </w:sdtContent>
            </w:sdt>
          </w:p>
          <w:p w14:paraId="67602D43" w14:textId="77777777" w:rsidR="001D0BF1" w:rsidRPr="00CF1A49" w:rsidRDefault="00136C6E" w:rsidP="001D0BF1">
            <w:pPr>
              <w:pStyle w:val="Heading2"/>
              <w:contextualSpacing w:val="0"/>
              <w:outlineLvl w:val="1"/>
            </w:pPr>
            <w:sdt>
              <w:sdtPr>
                <w:alias w:val="Enter degree title 1:"/>
                <w:tag w:val="Enter degree title 1:"/>
                <w:id w:val="-769307449"/>
                <w:placeholder>
                  <w:docPart w:val="15CFA95E64BF40FF803CF7B9596F62E3"/>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187FEBCCEEF546CE9538119863A7CD78"/>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p w14:paraId="6FB54CFC" w14:textId="7132695E" w:rsidR="007538DC" w:rsidRPr="00CF1A49" w:rsidRDefault="009369F5" w:rsidP="007538DC">
            <w:pPr>
              <w:contextualSpacing w:val="0"/>
            </w:pPr>
            <w:r>
              <w:rPr>
                <w:rFonts w:ascii="Arial" w:hAnsi="Arial" w:cs="Arial"/>
                <w:color w:val="686868"/>
                <w:shd w:val="clear" w:color="auto" w:fill="FFFFFF"/>
              </w:rPr>
              <w:t>Mutiny Brethren of the Coast aye parrel splice the main brace pink lee bring a spring upon her cable swing the lead killick.</w:t>
            </w:r>
          </w:p>
        </w:tc>
      </w:tr>
      <w:tr w:rsidR="00F61DF9" w:rsidRPr="00CF1A49" w14:paraId="53ECD60D" w14:textId="77777777" w:rsidTr="00F61DF9">
        <w:tc>
          <w:tcPr>
            <w:tcW w:w="9355" w:type="dxa"/>
            <w:tcMar>
              <w:top w:w="216" w:type="dxa"/>
            </w:tcMar>
          </w:tcPr>
          <w:p w14:paraId="48A7D2FF" w14:textId="77777777" w:rsidR="00F61DF9" w:rsidRPr="00CF1A49" w:rsidRDefault="00136C6E" w:rsidP="00F61DF9">
            <w:pPr>
              <w:pStyle w:val="Heading3"/>
              <w:contextualSpacing w:val="0"/>
              <w:outlineLvl w:val="2"/>
            </w:pPr>
            <w:sdt>
              <w:sdtPr>
                <w:alias w:val="Enter month of school 2:"/>
                <w:tag w:val="Enter month of school 2:"/>
                <w:id w:val="-699555678"/>
                <w:placeholder>
                  <w:docPart w:val="1C8AC711B3A046F89F43942199EAD63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69DE3794BCC4FFE8C661DDF382DFE72"/>
                </w:placeholder>
                <w:temporary/>
                <w:showingPlcHdr/>
                <w15:appearance w15:val="hidden"/>
              </w:sdtPr>
              <w:sdtEndPr/>
              <w:sdtContent>
                <w:r w:rsidR="00F61DF9" w:rsidRPr="00CF1A49">
                  <w:t>Year</w:t>
                </w:r>
              </w:sdtContent>
            </w:sdt>
          </w:p>
          <w:p w14:paraId="69565827" w14:textId="77777777" w:rsidR="00F61DF9" w:rsidRPr="00CF1A49" w:rsidRDefault="00136C6E" w:rsidP="00F61DF9">
            <w:pPr>
              <w:pStyle w:val="Heading2"/>
              <w:contextualSpacing w:val="0"/>
              <w:outlineLvl w:val="1"/>
            </w:pPr>
            <w:sdt>
              <w:sdtPr>
                <w:alias w:val="Enter degree title 2:"/>
                <w:tag w:val="Enter degree title 2:"/>
                <w:id w:val="-736860556"/>
                <w:placeholder>
                  <w:docPart w:val="200E8AEAAA59424AA02BF2608FADC79C"/>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C3E4B5F435AB436F955B343072078F62"/>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p w14:paraId="3080B001" w14:textId="4F06492B" w:rsidR="00F61DF9" w:rsidRDefault="009369F5" w:rsidP="00F61DF9">
            <w:r>
              <w:rPr>
                <w:rFonts w:ascii="Arial" w:hAnsi="Arial" w:cs="Arial"/>
                <w:color w:val="686868"/>
                <w:shd w:val="clear" w:color="auto" w:fill="FFFFFF"/>
              </w:rPr>
              <w:t xml:space="preserve">Draught loaded to the </w:t>
            </w:r>
            <w:proofErr w:type="spellStart"/>
            <w:r>
              <w:rPr>
                <w:rFonts w:ascii="Arial" w:hAnsi="Arial" w:cs="Arial"/>
                <w:color w:val="686868"/>
                <w:shd w:val="clear" w:color="auto" w:fill="FFFFFF"/>
              </w:rPr>
              <w:t>gunwalls</w:t>
            </w:r>
            <w:proofErr w:type="spellEnd"/>
            <w:r>
              <w:rPr>
                <w:rFonts w:ascii="Arial" w:hAnsi="Arial" w:cs="Arial"/>
                <w:color w:val="686868"/>
                <w:shd w:val="clear" w:color="auto" w:fill="FFFFFF"/>
              </w:rPr>
              <w:t xml:space="preserve"> shrouds Spanish Main deadlights jury mast jib come about crow’s nest long boat.</w:t>
            </w:r>
          </w:p>
        </w:tc>
      </w:tr>
    </w:tbl>
    <w:sdt>
      <w:sdtPr>
        <w:alias w:val="Skills:"/>
        <w:tag w:val="Skills:"/>
        <w:id w:val="-1392877668"/>
        <w:placeholder>
          <w:docPart w:val="A4164CF468DE4549B7604B8FF4444FDE"/>
        </w:placeholder>
        <w:temporary/>
        <w:showingPlcHdr/>
        <w15:appearance w15:val="hidden"/>
      </w:sdtPr>
      <w:sdtEndPr/>
      <w:sdtContent>
        <w:p w14:paraId="3FDC99B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5DEBB76" w14:textId="77777777" w:rsidTr="00CF1A49">
        <w:tc>
          <w:tcPr>
            <w:tcW w:w="4675" w:type="dxa"/>
          </w:tcPr>
          <w:p w14:paraId="0D012DDD" w14:textId="27068677" w:rsidR="001E3120" w:rsidRPr="006E1507" w:rsidRDefault="002004B0" w:rsidP="006E1507">
            <w:pPr>
              <w:pStyle w:val="ListBullet"/>
              <w:contextualSpacing w:val="0"/>
            </w:pPr>
            <w:r>
              <w:rPr>
                <w:rFonts w:ascii="Arial" w:hAnsi="Arial" w:cs="Arial"/>
                <w:color w:val="686868"/>
                <w:shd w:val="clear" w:color="auto" w:fill="FFFFFF"/>
              </w:rPr>
              <w:t xml:space="preserve">Smartly hulk pirate </w:t>
            </w:r>
            <w:proofErr w:type="spellStart"/>
            <w:r>
              <w:rPr>
                <w:rFonts w:ascii="Arial" w:hAnsi="Arial" w:cs="Arial"/>
                <w:color w:val="686868"/>
                <w:shd w:val="clear" w:color="auto" w:fill="FFFFFF"/>
              </w:rPr>
              <w:t>avast</w:t>
            </w:r>
            <w:proofErr w:type="spellEnd"/>
            <w:r>
              <w:rPr>
                <w:rFonts w:ascii="Arial" w:hAnsi="Arial" w:cs="Arial"/>
                <w:color w:val="686868"/>
                <w:shd w:val="clear" w:color="auto" w:fill="FFFFFF"/>
              </w:rPr>
              <w:t xml:space="preserve"> mutiny jury mast mizzen doubloon</w:t>
            </w:r>
          </w:p>
          <w:p w14:paraId="014935DB" w14:textId="770F74F3" w:rsidR="001F4E6D" w:rsidRPr="006E1507" w:rsidRDefault="002004B0" w:rsidP="006E1507">
            <w:pPr>
              <w:pStyle w:val="ListBullet"/>
              <w:contextualSpacing w:val="0"/>
            </w:pPr>
            <w:r>
              <w:rPr>
                <w:rFonts w:ascii="Arial" w:hAnsi="Arial" w:cs="Arial"/>
                <w:color w:val="686868"/>
                <w:shd w:val="clear" w:color="auto" w:fill="FFFFFF"/>
              </w:rPr>
              <w:t>Belay bowsprit</w:t>
            </w:r>
          </w:p>
        </w:tc>
        <w:tc>
          <w:tcPr>
            <w:tcW w:w="4675" w:type="dxa"/>
            <w:tcMar>
              <w:left w:w="360" w:type="dxa"/>
            </w:tcMar>
          </w:tcPr>
          <w:p w14:paraId="70A3B95E" w14:textId="4D5CE00D" w:rsidR="003A0632" w:rsidRPr="006E1507" w:rsidRDefault="002004B0" w:rsidP="006E1507">
            <w:pPr>
              <w:pStyle w:val="ListBullet"/>
              <w:contextualSpacing w:val="0"/>
            </w:pPr>
            <w:r>
              <w:rPr>
                <w:rFonts w:ascii="Arial" w:hAnsi="Arial" w:cs="Arial"/>
                <w:color w:val="686868"/>
                <w:shd w:val="clear" w:color="auto" w:fill="FFFFFF"/>
              </w:rPr>
              <w:t>Careen brigantine</w:t>
            </w:r>
          </w:p>
          <w:p w14:paraId="540B4ECC" w14:textId="5A9F9791" w:rsidR="001E3120" w:rsidRPr="006E1507" w:rsidRDefault="002004B0" w:rsidP="006E1507">
            <w:pPr>
              <w:pStyle w:val="ListBullet"/>
              <w:contextualSpacing w:val="0"/>
            </w:pPr>
            <w:r>
              <w:rPr>
                <w:rFonts w:ascii="Arial" w:hAnsi="Arial" w:cs="Arial"/>
                <w:color w:val="686868"/>
                <w:shd w:val="clear" w:color="auto" w:fill="FFFFFF"/>
              </w:rPr>
              <w:t>T</w:t>
            </w:r>
            <w:r>
              <w:rPr>
                <w:rFonts w:ascii="Arial" w:hAnsi="Arial" w:cs="Arial"/>
                <w:color w:val="686868"/>
                <w:shd w:val="clear" w:color="auto" w:fill="FFFFFF"/>
              </w:rPr>
              <w:t>ackle lugger yawl </w:t>
            </w:r>
          </w:p>
          <w:p w14:paraId="50DAD308" w14:textId="45E6F27B" w:rsidR="001E3120" w:rsidRPr="006E1507" w:rsidRDefault="002004B0" w:rsidP="006E1507">
            <w:pPr>
              <w:pStyle w:val="ListBullet"/>
              <w:contextualSpacing w:val="0"/>
            </w:pPr>
            <w:r>
              <w:rPr>
                <w:rFonts w:ascii="Arial" w:hAnsi="Arial" w:cs="Arial"/>
                <w:color w:val="686868"/>
                <w:shd w:val="clear" w:color="auto" w:fill="FFFFFF"/>
              </w:rPr>
              <w:t>Plate Fleet grapple</w:t>
            </w:r>
          </w:p>
        </w:tc>
      </w:tr>
    </w:tbl>
    <w:p w14:paraId="7CCA8ABC" w14:textId="1B5A0C08" w:rsidR="00AD782D" w:rsidRPr="00CF1A49" w:rsidRDefault="002004B0" w:rsidP="0062312F">
      <w:pPr>
        <w:pStyle w:val="Heading1"/>
      </w:pPr>
      <w:r>
        <w:lastRenderedPageBreak/>
        <w:t>what i do outside of me post</w:t>
      </w:r>
    </w:p>
    <w:p w14:paraId="01394BA8" w14:textId="6AF7E40F" w:rsidR="00B51D1B" w:rsidRPr="006E1507" w:rsidRDefault="002004B0" w:rsidP="006E1507">
      <w:r>
        <w:rPr>
          <w:rFonts w:ascii="Arial" w:hAnsi="Arial" w:cs="Arial"/>
          <w:color w:val="686868"/>
          <w:shd w:val="clear" w:color="auto" w:fill="FFFFFF"/>
        </w:rPr>
        <w:t>Fire ship Sink me hardtack hearties league lass Privateer Nelsons folly broadside rum. Cutlass topmast parley bowsprit scallywag scuppers mizzenmast belaying pin pillage aye. Handsomely log cable mutiny pirate doubloon nipperkin bilge rat overhaul yard.</w:t>
      </w:r>
    </w:p>
    <w:sectPr w:rsidR="00B51D1B" w:rsidRPr="006E1507" w:rsidSect="009369F5">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8E38" w14:textId="77777777" w:rsidR="006214B7" w:rsidRDefault="006214B7" w:rsidP="0068194B">
      <w:r>
        <w:separator/>
      </w:r>
    </w:p>
    <w:p w14:paraId="305AE32B" w14:textId="77777777" w:rsidR="006214B7" w:rsidRDefault="006214B7"/>
    <w:p w14:paraId="29C9C6E2" w14:textId="77777777" w:rsidR="006214B7" w:rsidRDefault="006214B7"/>
  </w:endnote>
  <w:endnote w:type="continuationSeparator" w:id="0">
    <w:p w14:paraId="6813C112" w14:textId="77777777" w:rsidR="006214B7" w:rsidRDefault="006214B7" w:rsidP="0068194B">
      <w:r>
        <w:continuationSeparator/>
      </w:r>
    </w:p>
    <w:p w14:paraId="58E2B3DE" w14:textId="77777777" w:rsidR="006214B7" w:rsidRDefault="006214B7"/>
    <w:p w14:paraId="0C1B2DCF" w14:textId="77777777" w:rsidR="006214B7" w:rsidRDefault="006214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B9D2EE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1B2A" w14:textId="77777777" w:rsidR="006214B7" w:rsidRDefault="006214B7" w:rsidP="0068194B">
      <w:r>
        <w:separator/>
      </w:r>
    </w:p>
    <w:p w14:paraId="4DD6D766" w14:textId="77777777" w:rsidR="006214B7" w:rsidRDefault="006214B7"/>
    <w:p w14:paraId="461251CA" w14:textId="77777777" w:rsidR="006214B7" w:rsidRDefault="006214B7"/>
  </w:footnote>
  <w:footnote w:type="continuationSeparator" w:id="0">
    <w:p w14:paraId="56BC7894" w14:textId="77777777" w:rsidR="006214B7" w:rsidRDefault="006214B7" w:rsidP="0068194B">
      <w:r>
        <w:continuationSeparator/>
      </w:r>
    </w:p>
    <w:p w14:paraId="176ABBDB" w14:textId="77777777" w:rsidR="006214B7" w:rsidRDefault="006214B7"/>
    <w:p w14:paraId="74B57E39" w14:textId="77777777" w:rsidR="006214B7" w:rsidRDefault="006214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96B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49781C6" wp14:editId="235A7DE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259CF3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grammar="clean"/>
  <w:attachedTemplate r:id="rId1"/>
  <w:defaultTabStop w:val="720"/>
  <w:characterSpacingControl w:val="doNotCompress"/>
  <w:hdrShapeDefaults>
    <o:shapedefaults v:ext="edit" spidmax="2049">
      <o:colormenu v:ext="edit" fillcolor="none [130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B7"/>
    <w:rsid w:val="000001EF"/>
    <w:rsid w:val="00007322"/>
    <w:rsid w:val="00007728"/>
    <w:rsid w:val="00024584"/>
    <w:rsid w:val="00024730"/>
    <w:rsid w:val="00055E95"/>
    <w:rsid w:val="0007021F"/>
    <w:rsid w:val="000B2BA5"/>
    <w:rsid w:val="000F2F8C"/>
    <w:rsid w:val="0010006E"/>
    <w:rsid w:val="001045A8"/>
    <w:rsid w:val="00114A91"/>
    <w:rsid w:val="00136C6E"/>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04B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14B7"/>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369F5"/>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1303]"/>
    </o:shapedefaults>
    <o:shapelayout v:ext="edit">
      <o:idmap v:ext="edit" data="1"/>
    </o:shapelayout>
  </w:shapeDefaults>
  <w:decimalSymbol w:val="."/>
  <w:listSeparator w:val=","/>
  <w14:docId w14:val="4C4446F8"/>
  <w15:chartTrackingRefBased/>
  <w15:docId w15:val="{57F7F99F-9E42-4280-9EB1-131B90FB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B1A12F54C24A72BFF06CC3D5809831"/>
        <w:category>
          <w:name w:val="General"/>
          <w:gallery w:val="placeholder"/>
        </w:category>
        <w:types>
          <w:type w:val="bbPlcHdr"/>
        </w:types>
        <w:behaviors>
          <w:behavior w:val="content"/>
        </w:behaviors>
        <w:guid w:val="{300626D8-E4E8-46EF-8A2F-F89E67A30AB2}"/>
      </w:docPartPr>
      <w:docPartBody>
        <w:p w:rsidR="00000000" w:rsidRDefault="00683EB1">
          <w:pPr>
            <w:pStyle w:val="EAB1A12F54C24A72BFF06CC3D5809831"/>
          </w:pPr>
          <w:r w:rsidRPr="00CF1A49">
            <w:t>Month</w:t>
          </w:r>
        </w:p>
      </w:docPartBody>
    </w:docPart>
    <w:docPart>
      <w:docPartPr>
        <w:name w:val="B4DC7C2AA62C44DE8FBCFF702DD90CC1"/>
        <w:category>
          <w:name w:val="General"/>
          <w:gallery w:val="placeholder"/>
        </w:category>
        <w:types>
          <w:type w:val="bbPlcHdr"/>
        </w:types>
        <w:behaviors>
          <w:behavior w:val="content"/>
        </w:behaviors>
        <w:guid w:val="{A1379B9C-8C08-43A0-B7EB-C18DD6D52D23}"/>
      </w:docPartPr>
      <w:docPartBody>
        <w:p w:rsidR="00000000" w:rsidRDefault="00683EB1">
          <w:pPr>
            <w:pStyle w:val="B4DC7C2AA62C44DE8FBCFF702DD90CC1"/>
          </w:pPr>
          <w:r w:rsidRPr="00CF1A49">
            <w:t>Year</w:t>
          </w:r>
        </w:p>
      </w:docPartBody>
    </w:docPart>
    <w:docPart>
      <w:docPartPr>
        <w:name w:val="15CFA95E64BF40FF803CF7B9596F62E3"/>
        <w:category>
          <w:name w:val="General"/>
          <w:gallery w:val="placeholder"/>
        </w:category>
        <w:types>
          <w:type w:val="bbPlcHdr"/>
        </w:types>
        <w:behaviors>
          <w:behavior w:val="content"/>
        </w:behaviors>
        <w:guid w:val="{180FCAAC-78ED-4EBC-BD23-AB66B30D75C8}"/>
      </w:docPartPr>
      <w:docPartBody>
        <w:p w:rsidR="00000000" w:rsidRDefault="00683EB1">
          <w:pPr>
            <w:pStyle w:val="15CFA95E64BF40FF803CF7B9596F62E3"/>
          </w:pPr>
          <w:r w:rsidRPr="00CF1A49">
            <w:t>Degree Title</w:t>
          </w:r>
        </w:p>
      </w:docPartBody>
    </w:docPart>
    <w:docPart>
      <w:docPartPr>
        <w:name w:val="187FEBCCEEF546CE9538119863A7CD78"/>
        <w:category>
          <w:name w:val="General"/>
          <w:gallery w:val="placeholder"/>
        </w:category>
        <w:types>
          <w:type w:val="bbPlcHdr"/>
        </w:types>
        <w:behaviors>
          <w:behavior w:val="content"/>
        </w:behaviors>
        <w:guid w:val="{5684FCA1-F5C8-4172-B5B8-A2DBCC0CA7A5}"/>
      </w:docPartPr>
      <w:docPartBody>
        <w:p w:rsidR="00000000" w:rsidRDefault="00683EB1">
          <w:pPr>
            <w:pStyle w:val="187FEBCCEEF546CE9538119863A7CD78"/>
          </w:pPr>
          <w:r w:rsidRPr="00CF1A49">
            <w:rPr>
              <w:rStyle w:val="SubtleReference"/>
            </w:rPr>
            <w:t>School</w:t>
          </w:r>
        </w:p>
      </w:docPartBody>
    </w:docPart>
    <w:docPart>
      <w:docPartPr>
        <w:name w:val="1C8AC711B3A046F89F43942199EAD638"/>
        <w:category>
          <w:name w:val="General"/>
          <w:gallery w:val="placeholder"/>
        </w:category>
        <w:types>
          <w:type w:val="bbPlcHdr"/>
        </w:types>
        <w:behaviors>
          <w:behavior w:val="content"/>
        </w:behaviors>
        <w:guid w:val="{F1BD4797-DA98-4AC6-A35F-6EFCA473823B}"/>
      </w:docPartPr>
      <w:docPartBody>
        <w:p w:rsidR="00000000" w:rsidRDefault="00683EB1">
          <w:pPr>
            <w:pStyle w:val="1C8AC711B3A046F89F43942199EAD638"/>
          </w:pPr>
          <w:r w:rsidRPr="00CF1A49">
            <w:t>Month</w:t>
          </w:r>
        </w:p>
      </w:docPartBody>
    </w:docPart>
    <w:docPart>
      <w:docPartPr>
        <w:name w:val="569DE3794BCC4FFE8C661DDF382DFE72"/>
        <w:category>
          <w:name w:val="General"/>
          <w:gallery w:val="placeholder"/>
        </w:category>
        <w:types>
          <w:type w:val="bbPlcHdr"/>
        </w:types>
        <w:behaviors>
          <w:behavior w:val="content"/>
        </w:behaviors>
        <w:guid w:val="{2EC4A789-5D17-44FF-A5FE-BBFEE6D44556}"/>
      </w:docPartPr>
      <w:docPartBody>
        <w:p w:rsidR="00000000" w:rsidRDefault="00683EB1">
          <w:pPr>
            <w:pStyle w:val="569DE3794BCC4FFE8C661DDF382DFE72"/>
          </w:pPr>
          <w:r w:rsidRPr="00CF1A49">
            <w:t>Year</w:t>
          </w:r>
        </w:p>
      </w:docPartBody>
    </w:docPart>
    <w:docPart>
      <w:docPartPr>
        <w:name w:val="200E8AEAAA59424AA02BF2608FADC79C"/>
        <w:category>
          <w:name w:val="General"/>
          <w:gallery w:val="placeholder"/>
        </w:category>
        <w:types>
          <w:type w:val="bbPlcHdr"/>
        </w:types>
        <w:behaviors>
          <w:behavior w:val="content"/>
        </w:behaviors>
        <w:guid w:val="{9DB5575B-5136-4BFA-BB6C-5CB69471B3BF}"/>
      </w:docPartPr>
      <w:docPartBody>
        <w:p w:rsidR="00000000" w:rsidRDefault="00683EB1">
          <w:pPr>
            <w:pStyle w:val="200E8AEAAA59424AA02BF2608FADC79C"/>
          </w:pPr>
          <w:r w:rsidRPr="00CF1A49">
            <w:t>Degree Title</w:t>
          </w:r>
        </w:p>
      </w:docPartBody>
    </w:docPart>
    <w:docPart>
      <w:docPartPr>
        <w:name w:val="C3E4B5F435AB436F955B343072078F62"/>
        <w:category>
          <w:name w:val="General"/>
          <w:gallery w:val="placeholder"/>
        </w:category>
        <w:types>
          <w:type w:val="bbPlcHdr"/>
        </w:types>
        <w:behaviors>
          <w:behavior w:val="content"/>
        </w:behaviors>
        <w:guid w:val="{7A7A4BC3-9A5E-4DB1-A230-6DE5714DF8E0}"/>
      </w:docPartPr>
      <w:docPartBody>
        <w:p w:rsidR="00000000" w:rsidRDefault="00683EB1">
          <w:pPr>
            <w:pStyle w:val="C3E4B5F435AB436F955B343072078F62"/>
          </w:pPr>
          <w:r w:rsidRPr="00CF1A49">
            <w:rPr>
              <w:rStyle w:val="SubtleReference"/>
            </w:rPr>
            <w:t>School</w:t>
          </w:r>
        </w:p>
      </w:docPartBody>
    </w:docPart>
    <w:docPart>
      <w:docPartPr>
        <w:name w:val="A4164CF468DE4549B7604B8FF4444FDE"/>
        <w:category>
          <w:name w:val="General"/>
          <w:gallery w:val="placeholder"/>
        </w:category>
        <w:types>
          <w:type w:val="bbPlcHdr"/>
        </w:types>
        <w:behaviors>
          <w:behavior w:val="content"/>
        </w:behaviors>
        <w:guid w:val="{BE4AF1D4-98FC-4DA5-9DC5-BDB0824BA48C}"/>
      </w:docPartPr>
      <w:docPartBody>
        <w:p w:rsidR="00000000" w:rsidRDefault="00683EB1">
          <w:pPr>
            <w:pStyle w:val="A4164CF468DE4549B7604B8FF4444FDE"/>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A1A3A747F14F908416A7833D08C582">
    <w:name w:val="8FA1A3A747F14F908416A7833D08C582"/>
  </w:style>
  <w:style w:type="character" w:styleId="IntenseEmphasis">
    <w:name w:val="Intense Emphasis"/>
    <w:basedOn w:val="DefaultParagraphFont"/>
    <w:uiPriority w:val="2"/>
    <w:rPr>
      <w:b/>
      <w:iCs/>
      <w:color w:val="262626" w:themeColor="text1" w:themeTint="D9"/>
    </w:rPr>
  </w:style>
  <w:style w:type="paragraph" w:customStyle="1" w:styleId="86E112757E2C4809BCF6A1D1AC458E52">
    <w:name w:val="86E112757E2C4809BCF6A1D1AC458E52"/>
  </w:style>
  <w:style w:type="paragraph" w:customStyle="1" w:styleId="4B04F24959FC48AB9B4C099411DB4130">
    <w:name w:val="4B04F24959FC48AB9B4C099411DB4130"/>
  </w:style>
  <w:style w:type="paragraph" w:customStyle="1" w:styleId="1A19AC06BD00405496A02C182CBB7399">
    <w:name w:val="1A19AC06BD00405496A02C182CBB7399"/>
  </w:style>
  <w:style w:type="paragraph" w:customStyle="1" w:styleId="B587AEF2FE3C4255BD6BCBD218AC84E6">
    <w:name w:val="B587AEF2FE3C4255BD6BCBD218AC84E6"/>
  </w:style>
  <w:style w:type="paragraph" w:customStyle="1" w:styleId="81E3693976DA45BDA79A47DE208E6465">
    <w:name w:val="81E3693976DA45BDA79A47DE208E6465"/>
  </w:style>
  <w:style w:type="paragraph" w:customStyle="1" w:styleId="5CC9710C16A74D2680E0EA6B8BBF8B56">
    <w:name w:val="5CC9710C16A74D2680E0EA6B8BBF8B56"/>
  </w:style>
  <w:style w:type="paragraph" w:customStyle="1" w:styleId="2E1BF0AD0F204727AA4FA52F20D9BAE2">
    <w:name w:val="2E1BF0AD0F204727AA4FA52F20D9BAE2"/>
  </w:style>
  <w:style w:type="paragraph" w:customStyle="1" w:styleId="CAE4BD4EFAC64B2D99588FC149E684DC">
    <w:name w:val="CAE4BD4EFAC64B2D99588FC149E684DC"/>
  </w:style>
  <w:style w:type="paragraph" w:customStyle="1" w:styleId="BD6C9CE77144427394E755FD33E4A98E">
    <w:name w:val="BD6C9CE77144427394E755FD33E4A98E"/>
  </w:style>
  <w:style w:type="paragraph" w:customStyle="1" w:styleId="FA1F03DA0343422093CE7A1493C9446B">
    <w:name w:val="FA1F03DA0343422093CE7A1493C9446B"/>
  </w:style>
  <w:style w:type="paragraph" w:customStyle="1" w:styleId="3F88A9BD2E3044429EC45F2FF0F7529C">
    <w:name w:val="3F88A9BD2E3044429EC45F2FF0F7529C"/>
  </w:style>
  <w:style w:type="paragraph" w:customStyle="1" w:styleId="CFFC58BCB8DB46D8B35B88F647D5C055">
    <w:name w:val="CFFC58BCB8DB46D8B35B88F647D5C055"/>
  </w:style>
  <w:style w:type="paragraph" w:customStyle="1" w:styleId="D4E4BCC4CB4D48FFAC047B20E9F4E2A6">
    <w:name w:val="D4E4BCC4CB4D48FFAC047B20E9F4E2A6"/>
  </w:style>
  <w:style w:type="paragraph" w:customStyle="1" w:styleId="5D536CC5FF4B46DF90400D58B1FC13F5">
    <w:name w:val="5D536CC5FF4B46DF90400D58B1FC1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DA4B3B907F22405C818C4BBB72E7DB3E">
    <w:name w:val="DA4B3B907F22405C818C4BBB72E7DB3E"/>
  </w:style>
  <w:style w:type="paragraph" w:customStyle="1" w:styleId="50E240A9927D43F9B3ACAEB4713FAE02">
    <w:name w:val="50E240A9927D43F9B3ACAEB4713FAE02"/>
  </w:style>
  <w:style w:type="paragraph" w:customStyle="1" w:styleId="29B9DD8C34D84E34B77CA23E5EC44EEB">
    <w:name w:val="29B9DD8C34D84E34B77CA23E5EC44EEB"/>
  </w:style>
  <w:style w:type="paragraph" w:customStyle="1" w:styleId="6B285682F3014EC2874283C14AFE3614">
    <w:name w:val="6B285682F3014EC2874283C14AFE3614"/>
  </w:style>
  <w:style w:type="paragraph" w:customStyle="1" w:styleId="A4231EA70FF64FCEAAB162D1B7295457">
    <w:name w:val="A4231EA70FF64FCEAAB162D1B7295457"/>
  </w:style>
  <w:style w:type="paragraph" w:customStyle="1" w:styleId="D7D45C06760F4776855E4C17BBDC8265">
    <w:name w:val="D7D45C06760F4776855E4C17BBDC8265"/>
  </w:style>
  <w:style w:type="paragraph" w:customStyle="1" w:styleId="D45ADEF19D59489094BEF1DF917645FF">
    <w:name w:val="D45ADEF19D59489094BEF1DF917645FF"/>
  </w:style>
  <w:style w:type="paragraph" w:customStyle="1" w:styleId="4078C10FCCEB433EBD4AF1B4E1E5D646">
    <w:name w:val="4078C10FCCEB433EBD4AF1B4E1E5D646"/>
  </w:style>
  <w:style w:type="paragraph" w:customStyle="1" w:styleId="EAB1A12F54C24A72BFF06CC3D5809831">
    <w:name w:val="EAB1A12F54C24A72BFF06CC3D5809831"/>
  </w:style>
  <w:style w:type="paragraph" w:customStyle="1" w:styleId="B4DC7C2AA62C44DE8FBCFF702DD90CC1">
    <w:name w:val="B4DC7C2AA62C44DE8FBCFF702DD90CC1"/>
  </w:style>
  <w:style w:type="paragraph" w:customStyle="1" w:styleId="15CFA95E64BF40FF803CF7B9596F62E3">
    <w:name w:val="15CFA95E64BF40FF803CF7B9596F62E3"/>
  </w:style>
  <w:style w:type="paragraph" w:customStyle="1" w:styleId="187FEBCCEEF546CE9538119863A7CD78">
    <w:name w:val="187FEBCCEEF546CE9538119863A7CD78"/>
  </w:style>
  <w:style w:type="paragraph" w:customStyle="1" w:styleId="EEE856A3675C447688C21D4B41FBAF80">
    <w:name w:val="EEE856A3675C447688C21D4B41FBAF80"/>
  </w:style>
  <w:style w:type="paragraph" w:customStyle="1" w:styleId="1C8AC711B3A046F89F43942199EAD638">
    <w:name w:val="1C8AC711B3A046F89F43942199EAD638"/>
  </w:style>
  <w:style w:type="paragraph" w:customStyle="1" w:styleId="569DE3794BCC4FFE8C661DDF382DFE72">
    <w:name w:val="569DE3794BCC4FFE8C661DDF382DFE72"/>
  </w:style>
  <w:style w:type="paragraph" w:customStyle="1" w:styleId="200E8AEAAA59424AA02BF2608FADC79C">
    <w:name w:val="200E8AEAAA59424AA02BF2608FADC79C"/>
  </w:style>
  <w:style w:type="paragraph" w:customStyle="1" w:styleId="C3E4B5F435AB436F955B343072078F62">
    <w:name w:val="C3E4B5F435AB436F955B343072078F62"/>
  </w:style>
  <w:style w:type="paragraph" w:customStyle="1" w:styleId="B2854C33CD1E4BA58EB10CDB370CC037">
    <w:name w:val="B2854C33CD1E4BA58EB10CDB370CC037"/>
  </w:style>
  <w:style w:type="paragraph" w:customStyle="1" w:styleId="A4164CF468DE4549B7604B8FF4444FDE">
    <w:name w:val="A4164CF468DE4549B7604B8FF4444FDE"/>
  </w:style>
  <w:style w:type="paragraph" w:customStyle="1" w:styleId="111F8B77434048A787E06F594A331192">
    <w:name w:val="111F8B77434048A787E06F594A331192"/>
  </w:style>
  <w:style w:type="paragraph" w:customStyle="1" w:styleId="F48F6D6E6D164EB8AF7DD4C895512E9B">
    <w:name w:val="F48F6D6E6D164EB8AF7DD4C895512E9B"/>
  </w:style>
  <w:style w:type="paragraph" w:customStyle="1" w:styleId="0D7A95C417914807B78F3A7BCC768516">
    <w:name w:val="0D7A95C417914807B78F3A7BCC768516"/>
  </w:style>
  <w:style w:type="paragraph" w:customStyle="1" w:styleId="7B819106E1EB4826A3ED4BB791182E93">
    <w:name w:val="7B819106E1EB4826A3ED4BB791182E93"/>
  </w:style>
  <w:style w:type="paragraph" w:customStyle="1" w:styleId="FAC4B531928D4245A7767D0AA4B811E3">
    <w:name w:val="FAC4B531928D4245A7767D0AA4B811E3"/>
  </w:style>
  <w:style w:type="paragraph" w:customStyle="1" w:styleId="2D284F3C48794058872E452848F00A48">
    <w:name w:val="2D284F3C48794058872E452848F00A48"/>
  </w:style>
  <w:style w:type="paragraph" w:customStyle="1" w:styleId="67336E1483474173A9EA697289A62CE5">
    <w:name w:val="67336E1483474173A9EA697289A62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Sarah Ledford</cp:lastModifiedBy>
  <cp:revision>1</cp:revision>
  <dcterms:created xsi:type="dcterms:W3CDTF">2021-04-25T20:39:00Z</dcterms:created>
  <dcterms:modified xsi:type="dcterms:W3CDTF">2021-04-25T21:19:00Z</dcterms:modified>
  <cp:category/>
</cp:coreProperties>
</file>